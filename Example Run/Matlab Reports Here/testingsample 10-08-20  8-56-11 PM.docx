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pPr>
        <w:outlineLvl w:val="0"/>
        <w:pStyle w:val="Heading1"/>
      </w:pPr>
      <w:r>
        <w:t>Task 1</w:t>
      </w:r>
    </w:p>
    <w:p>
      <w:r>
        <w:t xml:space="preserve">this is a </w:t>
      </w:r>
      <w:r>
        <w:rPr>
          <w:b w:val="true"/>
        </w:rPr>
        <w:t xml:space="preserve"> paragraph </w:t>
      </w:r>
      <w:r>
        <w:t xml:space="preserve"> testing</w:t>
      </w:r>
    </w:p>
    <w:p>
      <w:r>
        <w:t>2nd paragraph testing</w:t>
      </w:r>
    </w:p>
    <w:p>
      <w:pPr>
        <w:outlineLvl w:val="0"/>
        <w:pStyle w:val="Heading1"/>
      </w:pPr>
      <w:r>
        <w:t>Code:</w:t>
      </w:r>
    </w:p>
    <w:p>
      <w:pPr>
        <w:shd w:color="auto" w:fill="f5f5f5" w:val="clear"/>
      </w:pPr>
      <w:r>
        <w:rPr>
          <w:rFonts w:ascii="Times New Romans" w:hAnsi="Times New Romans"/>
        </w:rPr>
        <w:t>x = 0:pi/100:2*pi;</w:t>
      </w:r>
      <w:r>
        <w:br/>
      </w:r>
      <w:r>
        <w:rPr>
          <w:rFonts w:ascii="Times New Romans" w:hAnsi="Times New Romans"/>
        </w:rPr>
        <w:t>y = sin(x);</w:t>
      </w:r>
      <w:r>
        <w:br/>
      </w:r>
      <w:r>
        <w:rPr>
          <w:rFonts w:ascii="Times New Romans" w:hAnsi="Times New Romans"/>
        </w:rPr>
        <w:t>plot(x,y)</w:t>
      </w:r>
      <w:r>
        <w:br/>
      </w:r>
    </w:p>
    <w:p>
      <w:pPr>
        <w:outlineLvl w:val="0"/>
        <w:pStyle w:val="Heading1"/>
      </w:pPr>
      <w:r>
        <w:t>Output:</w:t>
      </w:r>
    </w:p>
    <w:p>
      <w:r>
        <w:drawing>
          <wp:inline distB="0" distL="0" distR="0" distT="0">
            <wp:extent cx="5715000" cy="4286250"/>
            <wp:effectExtent b="0" l="0" r="0" t="0"/>
            <wp:docPr id="1" name="Code1-fi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-fi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outlineLvl w:val="0"/>
        <w:pStyle w:val="Heading1"/>
      </w:pPr>
      <w:r>
        <w:t>Task 2</w:t>
      </w:r>
    </w:p>
    <w:p>
      <w:pPr>
        <w:outlineLvl w:val="0"/>
        <w:pStyle w:val="Heading1"/>
      </w:pPr>
      <w:r>
        <w:t>Simulink Model:</w:t>
      </w:r>
    </w:p>
    <w:p>
      <w:r>
        <w:drawing>
          <wp:inline distB="0" distL="0" distR="0" distT="0">
            <wp:extent cx="5715000" cy="3790949"/>
            <wp:effectExtent b="0" l="0" r="0" t="0"/>
            <wp:docPr id="2" name="t1_simulink-SimMode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_simulink-SimModel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pStyle w:val="Heading1"/>
      </w:pPr>
      <w:r>
        <w:t>Simulink Output:</w:t>
      </w:r>
    </w:p>
    <w:p>
      <w:r>
        <w:drawing>
          <wp:inline distB="0" distL="0" distR="0" distT="0">
            <wp:extent cx="5715000" cy="2724150"/>
            <wp:effectExtent b="0" l="0" r="0" t="0"/>
            <wp:docPr id="3" name="t1_simulink-SimScop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_simulink-SimScope1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pStyle w:val="Heading1"/>
      </w:pPr>
      <w:r>
        <w:t>Task 3</w:t>
      </w:r>
    </w:p>
    <w:p>
      <w:pPr>
        <w:outlineLvl w:val="0"/>
        <w:pStyle w:val="Heading1"/>
      </w:pPr>
      <w:r>
        <w:t>Simulink Model:</w:t>
      </w:r>
    </w:p>
    <w:p>
      <w:r>
        <w:drawing>
          <wp:inline distB="0" distL="0" distR="0" distT="0">
            <wp:extent cx="5715000" cy="3047999"/>
            <wp:effectExtent b="0" l="0" r="0" t="0"/>
            <wp:docPr id="4" name="t2_simulink-SimMode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_simulink-SimModel.png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pStyle w:val="Heading1"/>
      </w:pPr>
      <w:r>
        <w:t>Simulink Output:</w:t>
      </w:r>
    </w:p>
    <w:p>
      <w:r>
        <w:drawing>
          <wp:inline distB="0" distL="0" distR="0" distT="0">
            <wp:extent cx="5715000" cy="2724150"/>
            <wp:effectExtent b="0" l="0" r="0" t="0"/>
            <wp:docPr id="5" name="t2_simulink-SimScop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_simulink-SimScope2.png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pStyle w:val="Heading1"/>
      </w:pPr>
      <w:r>
        <w:t>Task 4</w:t>
      </w:r>
    </w:p>
    <w:p>
      <w:pPr>
        <w:outlineLvl w:val="0"/>
        <w:pStyle w:val="Heading1"/>
      </w:pPr>
      <w:r>
        <w:t>Simulink Model:</w:t>
      </w:r>
    </w:p>
    <w:p>
      <w:r>
        <w:drawing>
          <wp:inline distB="0" distL="0" distR="0" distT="0">
            <wp:extent cx="5715000" cy="3047999"/>
            <wp:effectExtent b="0" l="0" r="0" t="0"/>
            <wp:docPr id="6" name="t3_simulink-SimMode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_simulink-SimModel.png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pStyle w:val="Heading1"/>
      </w:pPr>
      <w:r>
        <w:t>Simulink Output:</w:t>
      </w:r>
    </w:p>
    <w:p>
      <w:r>
        <w:drawing>
          <wp:inline distB="0" distL="0" distR="0" distT="0">
            <wp:extent cx="5715000" cy="2724150"/>
            <wp:effectExtent b="0" l="0" r="0" t="0"/>
            <wp:docPr id="7" name="t3_simulink-SimScope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_simulink-SimScope3.png"/>
                    <pic:cNvPicPr preferRelativeResize="0"/>
                  </pic:nvPicPr>
                  <pic:blipFill>
                    <a:blip r:embed="Image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customStyle="1" w:styleId="HeaderChar" w:type="character">
    <w:name w:val="Header Char"/>
    <w:basedOn w:val="DefaultParagraphFont"/>
    <w:link w:val="Header"/>
    <w:uiPriority w:val="99"/>
    <w:rsid w:val="00965571"/>
  </w:style>
  <w:style w:customStyle="1" w:styleId="ReportTOC" w:type="paragraph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ImageId4" Target="media/image4.png" Type="http://schemas.openxmlformats.org/officeDocument/2006/relationships/image"/><Relationship Id="ImageId5" Target="media/image5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40222-5ED1-426A-8920-20AEA959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Krishnan Ramkumar</cp:lastModifiedBy>
  <cp:revision>8</cp:revision>
  <dcterms:created xsi:type="dcterms:W3CDTF">2014-04-07T14:33:00Z</dcterms:created>
  <dcterms:modified xsi:type="dcterms:W3CDTF">2016-07-06T19:32:00Z</dcterms:modified>
</cp:coreProperties>
</file>